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8858F7" w:rsidRPr="00E1750D" w:rsidRDefault="008858F7" w:rsidP="008858F7">
      <w:pPr>
        <w:jc w:val="center"/>
        <w:rPr>
          <w:rFonts w:ascii="黑体" w:eastAsia="黑体"/>
          <w:b/>
          <w:sz w:val="36"/>
          <w:szCs w:val="36"/>
        </w:rPr>
      </w:pPr>
      <w:r w:rsidRPr="00E1750D">
        <w:rPr>
          <w:rFonts w:ascii="黑体" w:eastAsia="黑体" w:hint="eastAsia"/>
          <w:b/>
          <w:sz w:val="36"/>
          <w:szCs w:val="36"/>
        </w:rPr>
        <w:t>培训课程反馈表</w:t>
      </w:r>
    </w:p>
    <w:p w:rsidR="008858F7" w:rsidRPr="00E1750D" w:rsidRDefault="008858F7" w:rsidP="008858F7">
      <w:pPr>
        <w:rPr>
          <w:rFonts w:ascii="黑体" w:eastAsia="黑体"/>
          <w:szCs w:val="21"/>
        </w:rPr>
      </w:pPr>
    </w:p>
    <w:p w:rsidR="008858F7" w:rsidRPr="00E1750D" w:rsidRDefault="008858F7" w:rsidP="008858F7">
      <w:pPr>
        <w:rPr>
          <w:rFonts w:ascii="黑体" w:eastAsia="黑体"/>
          <w:b/>
          <w:szCs w:val="21"/>
        </w:rPr>
      </w:pPr>
      <w:r w:rsidRPr="00E1750D">
        <w:rPr>
          <w:rFonts w:ascii="黑体" w:eastAsia="黑体" w:hint="eastAsia"/>
          <w:b/>
          <w:szCs w:val="21"/>
        </w:rPr>
        <w:t>培训时间：</w:t>
      </w:r>
      <w:r w:rsidR="00D15D7C">
        <w:rPr>
          <w:rFonts w:ascii="黑体" w:eastAsia="黑体" w:hint="eastAsia"/>
          <w:szCs w:val="21"/>
          <w:u w:val="single"/>
        </w:rPr>
        <w:t xml:space="preserve">    </w:t>
      </w:r>
      <w:r w:rsidRPr="00E1750D">
        <w:rPr>
          <w:rFonts w:ascii="黑体" w:eastAsia="黑体" w:hint="eastAsia"/>
          <w:szCs w:val="21"/>
          <w:u w:val="single"/>
        </w:rPr>
        <w:t xml:space="preserve"> </w:t>
      </w:r>
      <w:r w:rsidRPr="00E1750D">
        <w:rPr>
          <w:rFonts w:ascii="黑体" w:eastAsia="黑体" w:hint="eastAsia"/>
          <w:szCs w:val="21"/>
        </w:rPr>
        <w:t>年</w:t>
      </w:r>
      <w:r w:rsidRPr="00E1750D">
        <w:rPr>
          <w:rFonts w:ascii="黑体" w:eastAsia="黑体" w:hint="eastAsia"/>
          <w:szCs w:val="21"/>
          <w:u w:val="single"/>
        </w:rPr>
        <w:t xml:space="preserve">  </w:t>
      </w:r>
      <w:r w:rsidR="00D15D7C">
        <w:rPr>
          <w:rFonts w:ascii="黑体" w:eastAsia="黑体"/>
          <w:szCs w:val="21"/>
          <w:u w:val="single"/>
        </w:rPr>
        <w:t xml:space="preserve">    </w:t>
      </w:r>
      <w:r w:rsidRPr="00E1750D">
        <w:rPr>
          <w:rFonts w:ascii="黑体" w:eastAsia="黑体" w:hint="eastAsia"/>
          <w:szCs w:val="21"/>
        </w:rPr>
        <w:t>月</w:t>
      </w:r>
      <w:r w:rsidRPr="00E1750D">
        <w:rPr>
          <w:rFonts w:ascii="黑体" w:eastAsia="黑体" w:hint="eastAsia"/>
          <w:szCs w:val="21"/>
          <w:u w:val="single"/>
        </w:rPr>
        <w:t xml:space="preserve">   </w:t>
      </w:r>
      <w:r w:rsidR="00D15D7C">
        <w:rPr>
          <w:rFonts w:ascii="黑体" w:eastAsia="黑体"/>
          <w:szCs w:val="21"/>
          <w:u w:val="single"/>
        </w:rPr>
        <w:t xml:space="preserve">  </w:t>
      </w:r>
      <w:r w:rsidR="00D15D7C" w:rsidRPr="00D15D7C">
        <w:rPr>
          <w:rFonts w:ascii="黑体" w:eastAsia="黑体" w:hint="eastAsia"/>
          <w:szCs w:val="21"/>
        </w:rPr>
        <w:t>日</w:t>
      </w:r>
      <w:r w:rsidRPr="00E1750D"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b/>
          <w:szCs w:val="21"/>
        </w:rPr>
        <w:t xml:space="preserve">               讲    师：</w:t>
      </w:r>
      <w:r w:rsidRPr="00E1750D">
        <w:rPr>
          <w:rFonts w:ascii="黑体" w:eastAsia="黑体" w:hint="eastAsia"/>
          <w:szCs w:val="21"/>
          <w:u w:val="single"/>
        </w:rPr>
        <w:t xml:space="preserve">      </w:t>
      </w:r>
      <w:r w:rsidRPr="00E1750D">
        <w:rPr>
          <w:rFonts w:ascii="黑体" w:eastAsia="黑体" w:hint="eastAsia"/>
          <w:b/>
          <w:szCs w:val="21"/>
          <w:u w:val="single"/>
        </w:rPr>
        <w:t xml:space="preserve">    </w:t>
      </w:r>
    </w:p>
    <w:p w:rsidR="008858F7" w:rsidRPr="00E1750D" w:rsidRDefault="008858F7" w:rsidP="008858F7">
      <w:pPr>
        <w:rPr>
          <w:rFonts w:ascii="黑体" w:eastAsia="黑体"/>
          <w:szCs w:val="21"/>
        </w:rPr>
      </w:pPr>
      <w:r w:rsidRPr="00E1750D">
        <w:rPr>
          <w:rFonts w:ascii="黑体" w:eastAsia="黑体" w:hint="eastAsia"/>
          <w:b/>
          <w:szCs w:val="21"/>
        </w:rPr>
        <w:t>培训课程名称：</w:t>
      </w:r>
      <w:r w:rsidRPr="00E1750D">
        <w:rPr>
          <w:rFonts w:ascii="黑体" w:eastAsia="黑体" w:hint="eastAsia"/>
          <w:b/>
          <w:szCs w:val="21"/>
          <w:u w:val="single"/>
        </w:rPr>
        <w:t xml:space="preserve"> </w:t>
      </w:r>
      <w:r w:rsidR="00D15D7C">
        <w:rPr>
          <w:rFonts w:ascii="黑体" w:eastAsia="黑体"/>
          <w:b/>
          <w:szCs w:val="21"/>
          <w:u w:val="single"/>
        </w:rPr>
        <w:t xml:space="preserve">         </w:t>
      </w:r>
      <w:r w:rsidRPr="00E1750D">
        <w:rPr>
          <w:rFonts w:ascii="黑体" w:eastAsia="黑体" w:hint="eastAsia"/>
          <w:b/>
          <w:szCs w:val="21"/>
          <w:u w:val="single"/>
        </w:rPr>
        <w:t xml:space="preserve">        </w:t>
      </w:r>
      <w:r w:rsidRPr="00E1750D">
        <w:rPr>
          <w:rFonts w:ascii="黑体" w:eastAsia="黑体" w:hint="eastAsia"/>
          <w:b/>
          <w:szCs w:val="21"/>
        </w:rPr>
        <w:t xml:space="preserve">       </w:t>
      </w:r>
      <w:r w:rsidRPr="00E1750D">
        <w:rPr>
          <w:rFonts w:ascii="黑体" w:eastAsia="黑体" w:hint="eastAsia"/>
          <w:szCs w:val="21"/>
        </w:rPr>
        <w:t xml:space="preserve">         </w:t>
      </w:r>
      <w:r w:rsidRPr="00E1750D">
        <w:rPr>
          <w:rFonts w:ascii="黑体" w:eastAsia="黑体" w:hint="eastAsia"/>
          <w:b/>
          <w:szCs w:val="21"/>
        </w:rPr>
        <w:t>培训地点：</w:t>
      </w:r>
      <w:r w:rsidRPr="00E1750D">
        <w:rPr>
          <w:rFonts w:ascii="黑体" w:eastAsia="黑体" w:hint="eastAsia"/>
          <w:szCs w:val="21"/>
          <w:u w:val="single"/>
        </w:rPr>
        <w:t xml:space="preserve">      </w:t>
      </w:r>
      <w:r w:rsidRPr="00E1750D">
        <w:rPr>
          <w:rFonts w:ascii="黑体" w:eastAsia="黑体" w:hint="eastAsia"/>
          <w:b/>
          <w:szCs w:val="21"/>
          <w:u w:val="single"/>
        </w:rPr>
        <w:t xml:space="preserve">    </w:t>
      </w:r>
      <w:r w:rsidRPr="00E1750D">
        <w:rPr>
          <w:rFonts w:ascii="黑体" w:eastAsia="黑体" w:hint="eastAsia"/>
          <w:szCs w:val="21"/>
        </w:rPr>
        <w:t xml:space="preserve">                                     </w:t>
      </w:r>
    </w:p>
    <w:p w:rsidR="008858F7" w:rsidRPr="00E1750D" w:rsidRDefault="008858F7" w:rsidP="008858F7">
      <w:pPr>
        <w:ind w:firstLine="11.25pt"/>
        <w:rPr>
          <w:rFonts w:ascii="黑体" w:eastAsia="黑体"/>
          <w:szCs w:val="21"/>
        </w:rPr>
      </w:pPr>
      <w:r w:rsidRPr="00E1750D">
        <w:rPr>
          <w:rFonts w:ascii="黑体" w:eastAsia="黑体" w:hint="eastAsia"/>
          <w:szCs w:val="21"/>
        </w:rPr>
        <w:t xml:space="preserve">                     </w:t>
      </w:r>
      <w:r w:rsidR="00D15D7C">
        <w:rPr>
          <w:rFonts w:ascii="黑体" w:eastAsia="黑体" w:hint="eastAsia"/>
          <w:szCs w:val="21"/>
        </w:rPr>
        <w:t xml:space="preserve">                             低      </w:t>
      </w:r>
      <w:r w:rsidRPr="00E1750D">
        <w:rPr>
          <w:rFonts w:ascii="黑体" w:eastAsia="黑体" w:hint="eastAsia"/>
          <w:szCs w:val="21"/>
        </w:rPr>
        <w:t>中</w:t>
      </w:r>
      <w:r w:rsidR="00D15D7C">
        <w:rPr>
          <w:rFonts w:ascii="黑体" w:eastAsia="黑体" w:hint="eastAsia"/>
          <w:szCs w:val="21"/>
        </w:rPr>
        <w:t xml:space="preserve">      高</w:t>
      </w:r>
    </w:p>
    <w:p w:rsidR="008858F7" w:rsidRPr="00E1750D" w:rsidRDefault="00D15D7C" w:rsidP="008858F7">
      <w:pPr>
        <w:ind w:firstLine="11.25pt"/>
        <w:rPr>
          <w:rFonts w:ascii="黑体" w:eastAsia="黑体"/>
          <w:szCs w:val="21"/>
        </w:rPr>
      </w:pPr>
      <w:r w:rsidRPr="00E1750D">
        <w:rPr>
          <w:rFonts w:ascii="黑体" w:eastAsia="黑体" w:hint="eastAsia"/>
          <w:noProof/>
          <w:szCs w:val="21"/>
          <w:lang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3347720</wp:posOffset>
            </wp:positionH>
            <wp:positionV relativeFrom="paragraph">
              <wp:posOffset>120015</wp:posOffset>
            </wp:positionV>
            <wp:extent cx="1434465" cy="0"/>
            <wp:effectExtent l="23495" t="60960" r="18415" b="53340"/>
            <wp:wrapNone/>
            <wp:docPr id="2" name="Lin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434465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 type="triangl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858F7" w:rsidRPr="00E1750D">
        <w:rPr>
          <w:rFonts w:ascii="黑体" w:eastAsia="黑体" w:hint="eastAsia"/>
          <w:szCs w:val="21"/>
        </w:rPr>
        <w:t>请直接在“□”内划“√”，谢谢！</w:t>
      </w:r>
    </w:p>
    <w:p w:rsidR="008858F7" w:rsidRPr="00E1750D" w:rsidRDefault="0050520E" w:rsidP="0050520E">
      <w:pPr>
        <w:ind w:end="42pt"/>
        <w:jc w:val="center"/>
      </w:pPr>
      <w:r>
        <w:rPr>
          <w:rFonts w:hint="eastAsia"/>
        </w:rPr>
        <w:t xml:space="preserve">                </w:t>
      </w:r>
      <w:r w:rsidR="00D15D7C">
        <w:rPr>
          <w:rFonts w:hint="eastAsia"/>
        </w:rPr>
        <w:t xml:space="preserve">                             </w:t>
      </w:r>
      <w:r w:rsidR="00D15D7C">
        <w:t>1</w:t>
      </w:r>
      <w:r w:rsidR="008858F7" w:rsidRPr="00E1750D">
        <w:rPr>
          <w:rFonts w:hint="eastAsia"/>
        </w:rPr>
        <w:t xml:space="preserve">   </w:t>
      </w:r>
      <w:r w:rsidR="00D15D7C">
        <w:t>2</w:t>
      </w:r>
      <w:r w:rsidR="008858F7" w:rsidRPr="00E1750D">
        <w:rPr>
          <w:rFonts w:hint="eastAsia"/>
        </w:rPr>
        <w:t xml:space="preserve">   </w:t>
      </w:r>
      <w:r w:rsidR="00D15D7C">
        <w:t>3</w:t>
      </w:r>
      <w:r w:rsidR="008858F7" w:rsidRPr="00E1750D">
        <w:rPr>
          <w:rFonts w:hint="eastAsia"/>
        </w:rPr>
        <w:t xml:space="preserve">   4   </w:t>
      </w:r>
      <w:r w:rsidR="00D15D7C">
        <w:t>5</w:t>
      </w:r>
      <w:r w:rsidR="008858F7" w:rsidRPr="00E1750D">
        <w:rPr>
          <w:rFonts w:hint="eastAsia"/>
        </w:rPr>
        <w:t xml:space="preserve">  </w:t>
      </w:r>
    </w:p>
    <w:p w:rsidR="008858F7" w:rsidRPr="00C7603B" w:rsidRDefault="008858F7" w:rsidP="008858F7">
      <w:pPr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1、</w:t>
      </w:r>
      <w:r w:rsidRPr="00C7603B">
        <w:rPr>
          <w:rFonts w:ascii="黑体" w:eastAsia="黑体" w:hint="eastAsia"/>
          <w:b/>
          <w:szCs w:val="21"/>
        </w:rPr>
        <w:t>关于课程和教材</w:t>
      </w:r>
    </w:p>
    <w:p w:rsidR="008858F7" w:rsidRPr="00E1750D" w:rsidRDefault="008858F7" w:rsidP="008858F7">
      <w:pPr>
        <w:spacing w:line="18pt" w:lineRule="auto"/>
        <w:rPr>
          <w:rFonts w:ascii="黑体" w:eastAsia="黑体"/>
          <w:szCs w:val="21"/>
        </w:rPr>
      </w:pPr>
      <w:r w:rsidRPr="00E1750D">
        <w:rPr>
          <w:rFonts w:ascii="黑体" w:eastAsia="黑体" w:hint="eastAsia"/>
          <w:szCs w:val="21"/>
        </w:rPr>
        <w:t>1</w:t>
      </w:r>
      <w:r>
        <w:rPr>
          <w:rFonts w:ascii="黑体" w:eastAsia="黑体" w:hint="eastAsia"/>
          <w:szCs w:val="21"/>
        </w:rPr>
        <w:t>）</w:t>
      </w:r>
      <w:r w:rsidRPr="00E1750D">
        <w:rPr>
          <w:rFonts w:ascii="黑体" w:eastAsia="黑体" w:hint="eastAsia"/>
          <w:szCs w:val="21"/>
        </w:rPr>
        <w:t xml:space="preserve">您对课程内容理解的程度      </w:t>
      </w:r>
      <w:r w:rsidRPr="00E1750D">
        <w:rPr>
          <w:rFonts w:ascii="黑体" w:eastAsia="黑体" w:hint="eastAsia"/>
          <w:szCs w:val="21"/>
        </w:rPr>
        <w:tab/>
        <w:t xml:space="preserve">  </w:t>
      </w:r>
      <w:r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                  □  □  □  □  □</w:t>
      </w:r>
      <w:r w:rsidR="00D15D7C">
        <w:rPr>
          <w:rFonts w:ascii="黑体" w:eastAsia="黑体" w:hint="eastAsia"/>
          <w:szCs w:val="21"/>
        </w:rPr>
        <w:t xml:space="preserve"> </w:t>
      </w:r>
    </w:p>
    <w:p w:rsidR="008858F7" w:rsidRPr="00E1750D" w:rsidRDefault="008858F7" w:rsidP="008858F7">
      <w:pPr>
        <w:spacing w:line="18pt" w:lineRule="auto"/>
        <w:rPr>
          <w:rFonts w:ascii="黑体" w:eastAsia="黑体"/>
          <w:szCs w:val="21"/>
        </w:rPr>
      </w:pPr>
      <w:r w:rsidRPr="00E1750D">
        <w:rPr>
          <w:rFonts w:ascii="黑体" w:eastAsia="黑体" w:hint="eastAsia"/>
          <w:szCs w:val="21"/>
        </w:rPr>
        <w:t>2</w:t>
      </w:r>
      <w:r>
        <w:rPr>
          <w:rFonts w:ascii="黑体" w:eastAsia="黑体" w:hint="eastAsia"/>
          <w:szCs w:val="21"/>
        </w:rPr>
        <w:t>）</w:t>
      </w:r>
      <w:r w:rsidRPr="00E1750D">
        <w:rPr>
          <w:rFonts w:ascii="黑体" w:eastAsia="黑体" w:hint="eastAsia"/>
          <w:szCs w:val="21"/>
        </w:rPr>
        <w:t xml:space="preserve">您对课程讲义满意的程度             </w:t>
      </w:r>
      <w:r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             </w:t>
      </w:r>
      <w:r w:rsidR="00D15D7C"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□  □  □  □  □ </w:t>
      </w:r>
    </w:p>
    <w:p w:rsidR="008858F7" w:rsidRDefault="008858F7" w:rsidP="008858F7">
      <w:pPr>
        <w:spacing w:line="18pt" w:lineRule="auto"/>
        <w:rPr>
          <w:rFonts w:ascii="黑体" w:eastAsia="黑体"/>
          <w:szCs w:val="21"/>
        </w:rPr>
      </w:pPr>
    </w:p>
    <w:p w:rsidR="008858F7" w:rsidRPr="00C7603B" w:rsidRDefault="008858F7" w:rsidP="008858F7">
      <w:pPr>
        <w:spacing w:line="18pt" w:lineRule="auto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2、</w:t>
      </w:r>
      <w:r w:rsidRPr="00C7603B">
        <w:rPr>
          <w:rFonts w:ascii="黑体" w:eastAsia="黑体" w:hint="eastAsia"/>
          <w:b/>
          <w:szCs w:val="21"/>
        </w:rPr>
        <w:t>关于培训讲师</w:t>
      </w:r>
    </w:p>
    <w:p w:rsidR="008858F7" w:rsidRPr="00E1750D" w:rsidRDefault="008858F7" w:rsidP="008858F7">
      <w:pPr>
        <w:spacing w:line="18pt" w:lineRule="auto"/>
        <w:rPr>
          <w:rFonts w:ascii="黑体" w:eastAsia="黑体"/>
          <w:szCs w:val="21"/>
        </w:rPr>
      </w:pPr>
      <w:r w:rsidRPr="00E1750D">
        <w:rPr>
          <w:rFonts w:ascii="黑体" w:eastAsia="黑体" w:hint="eastAsia"/>
          <w:szCs w:val="21"/>
        </w:rPr>
        <w:t>1</w:t>
      </w:r>
      <w:r>
        <w:rPr>
          <w:rFonts w:ascii="黑体" w:eastAsia="黑体" w:hint="eastAsia"/>
          <w:szCs w:val="21"/>
        </w:rPr>
        <w:t>）</w:t>
      </w:r>
      <w:r w:rsidRPr="00E1750D">
        <w:rPr>
          <w:rFonts w:ascii="黑体" w:eastAsia="黑体" w:hint="eastAsia"/>
          <w:szCs w:val="21"/>
        </w:rPr>
        <w:t xml:space="preserve">您对培训讲师的满意程度                 </w:t>
      </w:r>
      <w:r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         </w:t>
      </w:r>
      <w:r w:rsidR="00D15D7C"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□  □  □  □  □ </w:t>
      </w:r>
    </w:p>
    <w:p w:rsidR="008858F7" w:rsidRPr="00E1750D" w:rsidRDefault="008858F7" w:rsidP="008858F7">
      <w:pPr>
        <w:spacing w:line="18pt" w:lineRule="auto"/>
        <w:rPr>
          <w:rFonts w:ascii="黑体" w:eastAsia="黑体"/>
          <w:szCs w:val="21"/>
        </w:rPr>
      </w:pPr>
      <w:r w:rsidRPr="00E1750D">
        <w:rPr>
          <w:rFonts w:ascii="黑体" w:eastAsia="黑体" w:hint="eastAsia"/>
          <w:szCs w:val="21"/>
        </w:rPr>
        <w:t>2</w:t>
      </w:r>
      <w:r>
        <w:rPr>
          <w:rFonts w:ascii="黑体" w:eastAsia="黑体" w:hint="eastAsia"/>
          <w:szCs w:val="21"/>
        </w:rPr>
        <w:t>）</w:t>
      </w:r>
      <w:r w:rsidRPr="00E1750D">
        <w:rPr>
          <w:rFonts w:ascii="黑体" w:eastAsia="黑体" w:hint="eastAsia"/>
          <w:szCs w:val="21"/>
        </w:rPr>
        <w:t xml:space="preserve">您对培训讲师的知识和授课技巧评价      </w:t>
      </w:r>
      <w:r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      </w:t>
      </w:r>
      <w:r w:rsidR="00D15D7C">
        <w:rPr>
          <w:rFonts w:ascii="黑体" w:eastAsia="黑体" w:hint="eastAsia"/>
          <w:szCs w:val="21"/>
        </w:rPr>
        <w:t xml:space="preserve"> </w:t>
      </w:r>
      <w:r w:rsidR="00D15D7C">
        <w:rPr>
          <w:rFonts w:ascii="黑体" w:eastAsia="黑体"/>
          <w:szCs w:val="21"/>
        </w:rPr>
        <w:t xml:space="preserve">    </w:t>
      </w:r>
      <w:r w:rsidRPr="00E1750D">
        <w:rPr>
          <w:rFonts w:ascii="黑体" w:eastAsia="黑体" w:hint="eastAsia"/>
          <w:szCs w:val="21"/>
        </w:rPr>
        <w:t xml:space="preserve">□  □  □  □  □ </w:t>
      </w:r>
    </w:p>
    <w:p w:rsidR="008858F7" w:rsidRDefault="008858F7" w:rsidP="008858F7">
      <w:pPr>
        <w:spacing w:line="18pt" w:lineRule="auto"/>
        <w:rPr>
          <w:rFonts w:ascii="黑体" w:eastAsia="黑体"/>
          <w:szCs w:val="21"/>
        </w:rPr>
      </w:pPr>
    </w:p>
    <w:p w:rsidR="008858F7" w:rsidRPr="00C7603B" w:rsidRDefault="008858F7" w:rsidP="008858F7">
      <w:pPr>
        <w:spacing w:line="18pt" w:lineRule="auto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3、</w:t>
      </w:r>
      <w:r w:rsidRPr="00C7603B">
        <w:rPr>
          <w:rFonts w:ascii="黑体" w:eastAsia="黑体" w:hint="eastAsia"/>
          <w:b/>
          <w:szCs w:val="21"/>
        </w:rPr>
        <w:t>关于培训组织</w:t>
      </w:r>
    </w:p>
    <w:p w:rsidR="008858F7" w:rsidRPr="00E1750D" w:rsidRDefault="008858F7" w:rsidP="008858F7">
      <w:pPr>
        <w:spacing w:line="18pt" w:lineRule="auto"/>
        <w:rPr>
          <w:rFonts w:ascii="黑体" w:eastAsia="黑体"/>
          <w:szCs w:val="21"/>
        </w:rPr>
      </w:pPr>
      <w:r w:rsidRPr="00E1750D">
        <w:rPr>
          <w:rFonts w:ascii="黑体" w:eastAsia="黑体" w:hint="eastAsia"/>
          <w:szCs w:val="21"/>
        </w:rPr>
        <w:t>1</w:t>
      </w:r>
      <w:r>
        <w:rPr>
          <w:rFonts w:ascii="黑体" w:eastAsia="黑体" w:hint="eastAsia"/>
          <w:szCs w:val="21"/>
        </w:rPr>
        <w:t>）您对整个培训组织过程的感受如何</w:t>
      </w:r>
      <w:r w:rsidRPr="00E1750D">
        <w:rPr>
          <w:rFonts w:ascii="黑体" w:eastAsia="黑体" w:hint="eastAsia"/>
          <w:szCs w:val="21"/>
        </w:rPr>
        <w:t xml:space="preserve">                   </w:t>
      </w:r>
      <w:r w:rsidR="00D15D7C"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□  □  □  □  □ </w:t>
      </w:r>
    </w:p>
    <w:p w:rsidR="008858F7" w:rsidRPr="00E1750D" w:rsidRDefault="008858F7" w:rsidP="008858F7">
      <w:pPr>
        <w:spacing w:line="18pt" w:lineRule="auto"/>
        <w:rPr>
          <w:rFonts w:ascii="黑体" w:eastAsia="黑体"/>
          <w:szCs w:val="21"/>
        </w:rPr>
      </w:pPr>
      <w:r w:rsidRPr="00E1750D">
        <w:rPr>
          <w:rFonts w:ascii="黑体" w:eastAsia="黑体" w:hint="eastAsia"/>
          <w:szCs w:val="21"/>
        </w:rPr>
        <w:t>2</w:t>
      </w:r>
      <w:r>
        <w:rPr>
          <w:rFonts w:ascii="黑体" w:eastAsia="黑体" w:hint="eastAsia"/>
          <w:szCs w:val="21"/>
        </w:rPr>
        <w:t>）</w:t>
      </w:r>
      <w:r w:rsidRPr="00E1750D">
        <w:rPr>
          <w:rFonts w:ascii="黑体" w:eastAsia="黑体" w:hint="eastAsia"/>
          <w:szCs w:val="21"/>
        </w:rPr>
        <w:t>您对培训</w:t>
      </w:r>
      <w:r>
        <w:rPr>
          <w:rFonts w:ascii="黑体" w:eastAsia="黑体" w:hint="eastAsia"/>
          <w:szCs w:val="21"/>
        </w:rPr>
        <w:t xml:space="preserve">设备的安排感觉如何          </w:t>
      </w:r>
      <w:r w:rsidRPr="00E1750D">
        <w:rPr>
          <w:rFonts w:ascii="黑体" w:eastAsia="黑体" w:hint="eastAsia"/>
          <w:szCs w:val="21"/>
        </w:rPr>
        <w:t xml:space="preserve">       </w:t>
      </w:r>
      <w:r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     </w:t>
      </w:r>
      <w:r w:rsidR="00D15D7C"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□  □  □  □  □ </w:t>
      </w:r>
    </w:p>
    <w:p w:rsidR="008858F7" w:rsidRPr="00C7603B" w:rsidRDefault="008858F7" w:rsidP="008858F7">
      <w:pPr>
        <w:spacing w:line="18pt" w:lineRule="auto"/>
        <w:rPr>
          <w:rFonts w:ascii="黑体" w:eastAsia="黑体"/>
          <w:szCs w:val="21"/>
        </w:rPr>
      </w:pPr>
    </w:p>
    <w:p w:rsidR="008858F7" w:rsidRPr="00C7603B" w:rsidRDefault="008858F7" w:rsidP="008858F7">
      <w:pPr>
        <w:spacing w:line="18pt" w:lineRule="auto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4、</w:t>
      </w:r>
      <w:r w:rsidRPr="00C7603B">
        <w:rPr>
          <w:rFonts w:ascii="黑体" w:eastAsia="黑体" w:hint="eastAsia"/>
          <w:b/>
          <w:szCs w:val="21"/>
        </w:rPr>
        <w:t>关于学员表现</w:t>
      </w:r>
    </w:p>
    <w:p w:rsidR="008858F7" w:rsidRPr="00E1750D" w:rsidRDefault="008858F7" w:rsidP="008858F7">
      <w:pPr>
        <w:spacing w:line="18pt" w:lineRule="auto"/>
        <w:rPr>
          <w:rFonts w:ascii="黑体" w:eastAsia="黑体"/>
          <w:szCs w:val="21"/>
        </w:rPr>
      </w:pPr>
      <w:r w:rsidRPr="00E1750D">
        <w:rPr>
          <w:rFonts w:ascii="黑体" w:eastAsia="黑体" w:hint="eastAsia"/>
          <w:szCs w:val="21"/>
        </w:rPr>
        <w:t xml:space="preserve">   此次培训中，您参与程度                    </w:t>
      </w:r>
      <w:r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      </w:t>
      </w:r>
      <w:r w:rsidR="00D15D7C"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□  □  □  □  □ </w:t>
      </w:r>
    </w:p>
    <w:p w:rsidR="008858F7" w:rsidRDefault="008858F7" w:rsidP="008858F7">
      <w:pPr>
        <w:spacing w:line="18pt" w:lineRule="auto"/>
        <w:rPr>
          <w:rFonts w:ascii="黑体" w:eastAsia="黑体"/>
          <w:szCs w:val="21"/>
        </w:rPr>
      </w:pPr>
    </w:p>
    <w:p w:rsidR="008858F7" w:rsidRPr="00E1750D" w:rsidRDefault="008858F7" w:rsidP="008858F7">
      <w:pPr>
        <w:spacing w:line="18pt" w:lineRule="auto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5、</w:t>
      </w:r>
      <w:r w:rsidRPr="00E1750D">
        <w:rPr>
          <w:rFonts w:ascii="黑体" w:eastAsia="黑体" w:hint="eastAsia"/>
          <w:szCs w:val="21"/>
        </w:rPr>
        <w:t>总体评价</w:t>
      </w:r>
    </w:p>
    <w:p w:rsidR="008858F7" w:rsidRPr="00E1750D" w:rsidRDefault="008858F7" w:rsidP="008858F7">
      <w:pPr>
        <w:spacing w:line="18pt" w:lineRule="auto"/>
        <w:rPr>
          <w:rFonts w:ascii="黑体" w:eastAsia="黑体"/>
          <w:szCs w:val="21"/>
        </w:rPr>
      </w:pPr>
      <w:r w:rsidRPr="00E1750D">
        <w:rPr>
          <w:rFonts w:ascii="黑体" w:eastAsia="黑体" w:hint="eastAsia"/>
          <w:szCs w:val="21"/>
        </w:rPr>
        <w:t xml:space="preserve">   总体来说，学习本课程对您的帮助            </w:t>
      </w:r>
      <w:r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      </w:t>
      </w:r>
      <w:r w:rsidR="00D15D7C">
        <w:rPr>
          <w:rFonts w:ascii="黑体" w:eastAsia="黑体" w:hint="eastAsia"/>
          <w:szCs w:val="21"/>
        </w:rPr>
        <w:t xml:space="preserve"> </w:t>
      </w:r>
      <w:r w:rsidRPr="00E1750D">
        <w:rPr>
          <w:rFonts w:ascii="黑体" w:eastAsia="黑体" w:hint="eastAsia"/>
          <w:szCs w:val="21"/>
        </w:rPr>
        <w:t xml:space="preserve">□  □  □  □  □ </w:t>
      </w:r>
    </w:p>
    <w:p w:rsidR="008858F7" w:rsidRPr="00E1750D" w:rsidRDefault="008858F7" w:rsidP="008858F7">
      <w:pPr>
        <w:rPr>
          <w:rFonts w:ascii="黑体" w:eastAsia="黑体"/>
          <w:szCs w:val="21"/>
        </w:rPr>
      </w:pPr>
    </w:p>
    <w:p w:rsidR="008858F7" w:rsidRPr="00E1750D" w:rsidRDefault="008858F7" w:rsidP="008858F7">
      <w:pPr>
        <w:rPr>
          <w:rFonts w:ascii="黑体" w:eastAsia="黑体"/>
          <w:b/>
          <w:szCs w:val="21"/>
        </w:rPr>
      </w:pPr>
      <w:r w:rsidRPr="00E1750D">
        <w:rPr>
          <w:rFonts w:ascii="黑体" w:eastAsia="黑体" w:hint="eastAsia"/>
          <w:b/>
          <w:szCs w:val="21"/>
        </w:rPr>
        <w:t>您对此次培训还有什么其他建议？</w:t>
      </w:r>
    </w:p>
    <w:p w:rsidR="008858F7" w:rsidRPr="00E1750D" w:rsidRDefault="008858F7" w:rsidP="008858F7">
      <w:pPr>
        <w:rPr>
          <w:rFonts w:ascii="黑体" w:eastAsia="黑体"/>
          <w:szCs w:val="21"/>
        </w:rPr>
      </w:pPr>
    </w:p>
    <w:p w:rsidR="008858F7" w:rsidRPr="00E1750D" w:rsidRDefault="008858F7" w:rsidP="008858F7">
      <w:pPr>
        <w:rPr>
          <w:rFonts w:ascii="黑体" w:eastAsia="黑体"/>
          <w:szCs w:val="21"/>
        </w:rPr>
      </w:pPr>
    </w:p>
    <w:p w:rsidR="008858F7" w:rsidRPr="00E1750D" w:rsidRDefault="008858F7" w:rsidP="008858F7">
      <w:pPr>
        <w:rPr>
          <w:rFonts w:ascii="黑体" w:eastAsia="黑体"/>
          <w:szCs w:val="21"/>
        </w:rPr>
      </w:pPr>
    </w:p>
    <w:p w:rsidR="008858F7" w:rsidRPr="00E1750D" w:rsidRDefault="008858F7" w:rsidP="008858F7">
      <w:pPr>
        <w:rPr>
          <w:rFonts w:ascii="黑体" w:eastAsia="黑体"/>
          <w:szCs w:val="21"/>
        </w:rPr>
      </w:pPr>
    </w:p>
    <w:p w:rsidR="008858F7" w:rsidRPr="00E1750D" w:rsidRDefault="008858F7" w:rsidP="008858F7">
      <w:pPr>
        <w:rPr>
          <w:rFonts w:ascii="黑体" w:eastAsia="黑体"/>
          <w:szCs w:val="21"/>
        </w:rPr>
      </w:pPr>
    </w:p>
    <w:p w:rsidR="008858F7" w:rsidRPr="00E1750D" w:rsidRDefault="008858F7" w:rsidP="008858F7">
      <w:pPr>
        <w:rPr>
          <w:rFonts w:ascii="黑体" w:eastAsia="黑体"/>
          <w:szCs w:val="21"/>
        </w:rPr>
      </w:pPr>
    </w:p>
    <w:p w:rsidR="00D32F94" w:rsidRPr="00DC1494" w:rsidRDefault="00D32F94" w:rsidP="00DC1494"/>
    <w:sectPr w:rsidR="00D32F94" w:rsidRPr="00DC1494" w:rsidSect="00856805">
      <w:headerReference w:type="default" r:id="rId7"/>
      <w:footerReference w:type="default" r:id="rId8"/>
      <w:pgSz w:w="595.30pt" w:h="841.90pt"/>
      <w:pgMar w:top="72pt" w:right="55.3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A08E8" w:rsidRDefault="008A08E8">
      <w:r>
        <w:separator/>
      </w:r>
    </w:p>
  </w:endnote>
  <w:endnote w:type="continuationSeparator" w:id="0">
    <w:p w:rsidR="008A08E8" w:rsidRDefault="008A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characterSet="iso-8859-1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C1494" w:rsidRDefault="00D15D7C" w:rsidP="00E94E0B">
    <w:pPr>
      <w:pStyle w:val="a4"/>
      <w:jc w:val="center"/>
    </w:pPr>
    <w:r>
      <w:rPr>
        <w:rFonts w:hint="eastAsia"/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3200400</wp:posOffset>
          </wp:positionH>
          <wp:positionV relativeFrom="paragraph">
            <wp:posOffset>-49530</wp:posOffset>
          </wp:positionV>
          <wp:extent cx="2971800" cy="599440"/>
          <wp:effectExtent l="0" t="0" r="0" b="3810"/>
          <wp:wrapNone/>
          <wp:docPr id="1" name="Text Box 4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2971800" cy="5994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DC1494" w:rsidRPr="009C2ADB" w:rsidRDefault="00DC1494" w:rsidP="00DC1494">
                      <w:pPr>
                        <w:spacing w:line="9pt" w:lineRule="exact"/>
                        <w:rPr>
                          <w:szCs w:val="15"/>
                        </w:rPr>
                      </w:pPr>
                    </w:p>
                  </wne:txbxContent>
                </wp:txbx>
                <wp:bodyPr rot="0" vert="horz" wrap="square" lIns="91440" tIns="45720" rIns="91440" bIns="4572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DC1494">
      <w:rPr>
        <w:rFonts w:hint="eastAsia"/>
      </w:rPr>
      <w:t>第</w:t>
    </w:r>
    <w:r w:rsidR="00DC1494">
      <w:rPr>
        <w:rStyle w:val="a5"/>
      </w:rPr>
      <w:fldChar w:fldCharType="begin"/>
    </w:r>
    <w:r w:rsidR="00DC1494">
      <w:rPr>
        <w:rStyle w:val="a5"/>
      </w:rPr>
      <w:instrText xml:space="preserve"> PAGE </w:instrText>
    </w:r>
    <w:r w:rsidR="00DC1494">
      <w:rPr>
        <w:rStyle w:val="a5"/>
      </w:rPr>
      <w:fldChar w:fldCharType="separate"/>
    </w:r>
    <w:r w:rsidR="00640F08">
      <w:rPr>
        <w:rStyle w:val="a5"/>
        <w:noProof/>
      </w:rPr>
      <w:t>1</w:t>
    </w:r>
    <w:r w:rsidR="00DC1494">
      <w:rPr>
        <w:rStyle w:val="a5"/>
      </w:rPr>
      <w:fldChar w:fldCharType="end"/>
    </w:r>
    <w:r w:rsidR="00DC1494">
      <w:rPr>
        <w:rStyle w:val="a5"/>
        <w:rFonts w:hint="eastAsia"/>
      </w:rPr>
      <w:t>页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A08E8" w:rsidRDefault="008A08E8">
      <w:r>
        <w:separator/>
      </w:r>
    </w:p>
  </w:footnote>
  <w:footnote w:type="continuationSeparator" w:id="0">
    <w:p w:rsidR="008A08E8" w:rsidRDefault="008A08E8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C1494" w:rsidRPr="00640F08" w:rsidRDefault="00DC1494" w:rsidP="00640F08">
    <w:pPr>
      <w:pStyle w:val="a3"/>
      <w:jc w:val="start"/>
      <w:rPr>
        <w:rFonts w:hint="eastAsia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2150984"/>
    <w:multiLevelType w:val="multilevel"/>
    <w:tmpl w:val="96F6F150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" w15:restartNumberingAfterBreak="0">
    <w:nsid w:val="02233A76"/>
    <w:multiLevelType w:val="hybridMultilevel"/>
    <w:tmpl w:val="2660A422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2" w15:restartNumberingAfterBreak="0">
    <w:nsid w:val="051E7201"/>
    <w:multiLevelType w:val="hybridMultilevel"/>
    <w:tmpl w:val="9DFA0366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3" w15:restartNumberingAfterBreak="0">
    <w:nsid w:val="18756EF9"/>
    <w:multiLevelType w:val="hybridMultilevel"/>
    <w:tmpl w:val="96F6F150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4" w15:restartNumberingAfterBreak="0">
    <w:nsid w:val="1EA556EB"/>
    <w:multiLevelType w:val="hybridMultilevel"/>
    <w:tmpl w:val="C10684FA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5" w15:restartNumberingAfterBreak="0">
    <w:nsid w:val="23F82687"/>
    <w:multiLevelType w:val="hybridMultilevel"/>
    <w:tmpl w:val="987C46D6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6" w15:restartNumberingAfterBreak="0">
    <w:nsid w:val="35F94057"/>
    <w:multiLevelType w:val="hybridMultilevel"/>
    <w:tmpl w:val="2862A502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7" w15:restartNumberingAfterBreak="0">
    <w:nsid w:val="422A0B42"/>
    <w:multiLevelType w:val="hybridMultilevel"/>
    <w:tmpl w:val="15825EE2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8" w15:restartNumberingAfterBreak="0">
    <w:nsid w:val="4A364AB4"/>
    <w:multiLevelType w:val="hybridMultilevel"/>
    <w:tmpl w:val="1B8E8EC4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9" w15:restartNumberingAfterBreak="0">
    <w:nsid w:val="4B1538DA"/>
    <w:multiLevelType w:val="hybridMultilevel"/>
    <w:tmpl w:val="DFD80F44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0" w15:restartNumberingAfterBreak="0">
    <w:nsid w:val="50405DFD"/>
    <w:multiLevelType w:val="hybridMultilevel"/>
    <w:tmpl w:val="077ED12E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1" w15:restartNumberingAfterBreak="0">
    <w:nsid w:val="55DA4A57"/>
    <w:multiLevelType w:val="multilevel"/>
    <w:tmpl w:val="9DFA036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2" w15:restartNumberingAfterBreak="0">
    <w:nsid w:val="6D923C60"/>
    <w:multiLevelType w:val="hybridMultilevel"/>
    <w:tmpl w:val="FFAE6E78"/>
    <w:lvl w:ilvl="0" w:tplc="155CD76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3" w15:restartNumberingAfterBreak="0">
    <w:nsid w:val="6E7A0C2E"/>
    <w:multiLevelType w:val="hybridMultilevel"/>
    <w:tmpl w:val="2EC6DC5A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4" w15:restartNumberingAfterBreak="0">
    <w:nsid w:val="6FE44F5D"/>
    <w:multiLevelType w:val="hybridMultilevel"/>
    <w:tmpl w:val="D9F4F4CA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5" w15:restartNumberingAfterBreak="0">
    <w:nsid w:val="706940A3"/>
    <w:multiLevelType w:val="hybridMultilevel"/>
    <w:tmpl w:val="F66C1E42"/>
    <w:lvl w:ilvl="0" w:tplc="A4001D8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4"/>
  </w:num>
  <w:num w:numId="5">
    <w:abstractNumId w:val="14"/>
  </w:num>
  <w:num w:numId="6">
    <w:abstractNumId w:val="7"/>
  </w:num>
  <w:num w:numId="7">
    <w:abstractNumId w:val="8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15"/>
  </w:num>
  <w:num w:numId="14">
    <w:abstractNumId w:val="3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embedSystemFonts/>
  <w:bordersDoNotSurroundHeader/>
  <w:bordersDoNotSurroundFooter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7C"/>
    <w:rsid w:val="000029CA"/>
    <w:rsid w:val="00044E94"/>
    <w:rsid w:val="0004524B"/>
    <w:rsid w:val="000519A2"/>
    <w:rsid w:val="00052C93"/>
    <w:rsid w:val="00097295"/>
    <w:rsid w:val="000D791D"/>
    <w:rsid w:val="000F13BD"/>
    <w:rsid w:val="00126B6E"/>
    <w:rsid w:val="0013519F"/>
    <w:rsid w:val="0013579E"/>
    <w:rsid w:val="0014056D"/>
    <w:rsid w:val="00147E97"/>
    <w:rsid w:val="00161226"/>
    <w:rsid w:val="0019701D"/>
    <w:rsid w:val="001A3AB7"/>
    <w:rsid w:val="001C36A6"/>
    <w:rsid w:val="001D3BC3"/>
    <w:rsid w:val="00212712"/>
    <w:rsid w:val="0022015B"/>
    <w:rsid w:val="0026171A"/>
    <w:rsid w:val="002666EF"/>
    <w:rsid w:val="00281220"/>
    <w:rsid w:val="0029439F"/>
    <w:rsid w:val="002B3816"/>
    <w:rsid w:val="002D3611"/>
    <w:rsid w:val="002D3AA9"/>
    <w:rsid w:val="002E5FD1"/>
    <w:rsid w:val="00335810"/>
    <w:rsid w:val="0035652B"/>
    <w:rsid w:val="00380362"/>
    <w:rsid w:val="003A242D"/>
    <w:rsid w:val="003B0F13"/>
    <w:rsid w:val="003F2E41"/>
    <w:rsid w:val="004144C8"/>
    <w:rsid w:val="00416730"/>
    <w:rsid w:val="004250EB"/>
    <w:rsid w:val="00440835"/>
    <w:rsid w:val="004440BD"/>
    <w:rsid w:val="00444395"/>
    <w:rsid w:val="004A665D"/>
    <w:rsid w:val="004B3EA8"/>
    <w:rsid w:val="004D2F32"/>
    <w:rsid w:val="004D36E1"/>
    <w:rsid w:val="004E43C8"/>
    <w:rsid w:val="004F428F"/>
    <w:rsid w:val="0050520E"/>
    <w:rsid w:val="0051085F"/>
    <w:rsid w:val="005175C9"/>
    <w:rsid w:val="0052666D"/>
    <w:rsid w:val="00526F96"/>
    <w:rsid w:val="005321E2"/>
    <w:rsid w:val="005357FF"/>
    <w:rsid w:val="00582033"/>
    <w:rsid w:val="005A29C2"/>
    <w:rsid w:val="005D40F0"/>
    <w:rsid w:val="005D5E17"/>
    <w:rsid w:val="006065E9"/>
    <w:rsid w:val="00611949"/>
    <w:rsid w:val="00622C0A"/>
    <w:rsid w:val="00640F08"/>
    <w:rsid w:val="006741F3"/>
    <w:rsid w:val="006A1E84"/>
    <w:rsid w:val="006B284F"/>
    <w:rsid w:val="006D2D02"/>
    <w:rsid w:val="006F0FB3"/>
    <w:rsid w:val="006F47C4"/>
    <w:rsid w:val="007114D1"/>
    <w:rsid w:val="0072011C"/>
    <w:rsid w:val="00720EE7"/>
    <w:rsid w:val="0076443C"/>
    <w:rsid w:val="00776614"/>
    <w:rsid w:val="00776744"/>
    <w:rsid w:val="007A47FC"/>
    <w:rsid w:val="007A7B4D"/>
    <w:rsid w:val="007C0DD8"/>
    <w:rsid w:val="00816346"/>
    <w:rsid w:val="0082034A"/>
    <w:rsid w:val="00821530"/>
    <w:rsid w:val="0084336E"/>
    <w:rsid w:val="008537AB"/>
    <w:rsid w:val="00856805"/>
    <w:rsid w:val="008858F7"/>
    <w:rsid w:val="008A08E8"/>
    <w:rsid w:val="008B6375"/>
    <w:rsid w:val="008C12AF"/>
    <w:rsid w:val="008D3670"/>
    <w:rsid w:val="008E5127"/>
    <w:rsid w:val="008E5F09"/>
    <w:rsid w:val="008F4BC3"/>
    <w:rsid w:val="00923EEC"/>
    <w:rsid w:val="009C26E3"/>
    <w:rsid w:val="009F5929"/>
    <w:rsid w:val="00A17788"/>
    <w:rsid w:val="00A573B0"/>
    <w:rsid w:val="00A6520C"/>
    <w:rsid w:val="00A8250B"/>
    <w:rsid w:val="00AA039D"/>
    <w:rsid w:val="00AF4B5B"/>
    <w:rsid w:val="00B13C9C"/>
    <w:rsid w:val="00B4457B"/>
    <w:rsid w:val="00B85CD6"/>
    <w:rsid w:val="00B9095F"/>
    <w:rsid w:val="00BC1815"/>
    <w:rsid w:val="00BC5AA3"/>
    <w:rsid w:val="00BE6AB4"/>
    <w:rsid w:val="00BF46F8"/>
    <w:rsid w:val="00C0070A"/>
    <w:rsid w:val="00C221A8"/>
    <w:rsid w:val="00C36160"/>
    <w:rsid w:val="00C4723F"/>
    <w:rsid w:val="00C5496A"/>
    <w:rsid w:val="00C55AE5"/>
    <w:rsid w:val="00C7575A"/>
    <w:rsid w:val="00CA394B"/>
    <w:rsid w:val="00CD0C06"/>
    <w:rsid w:val="00D15D7C"/>
    <w:rsid w:val="00D215D8"/>
    <w:rsid w:val="00D31E6D"/>
    <w:rsid w:val="00D32F94"/>
    <w:rsid w:val="00D5747C"/>
    <w:rsid w:val="00D61F23"/>
    <w:rsid w:val="00D8518C"/>
    <w:rsid w:val="00D92619"/>
    <w:rsid w:val="00DC1494"/>
    <w:rsid w:val="00DF09A0"/>
    <w:rsid w:val="00E0380F"/>
    <w:rsid w:val="00E14E51"/>
    <w:rsid w:val="00E5596E"/>
    <w:rsid w:val="00E61B20"/>
    <w:rsid w:val="00E83750"/>
    <w:rsid w:val="00E94E0B"/>
    <w:rsid w:val="00EA1C07"/>
    <w:rsid w:val="00EA223E"/>
    <w:rsid w:val="00EE18D1"/>
    <w:rsid w:val="00EE56FC"/>
    <w:rsid w:val="00EF55D4"/>
    <w:rsid w:val="00F75804"/>
    <w:rsid w:val="00F769AD"/>
    <w:rsid w:val="00F80BFC"/>
    <w:rsid w:val="00F8631A"/>
    <w:rsid w:val="00FB594B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641E268"/>
  <w15:chartTrackingRefBased/>
  <w15:docId w15:val="{34B51A91-EC02-49DE-980C-37353C293C5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8858F7"/>
    <w:rPr>
      <w:rFonts w:ascii="Garamond" w:hAnsi="Garamond"/>
      <w:sz w:val="21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207.65pt"/>
        <w:tab w:val="end" w:pos="415.30pt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E94E0B"/>
  </w:style>
  <w:style w:type="paragraph" w:styleId="a6">
    <w:name w:val="Document Map"/>
    <w:basedOn w:val="a"/>
    <w:semiHidden/>
    <w:rsid w:val="00440835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E:\EayunWorkFiles\2016-06-27&#22521;&#35757;&#21046;&#24230;&#33609;&#31295;&#25311;&#21046;\&#39033;&#30446;&#22521;&#35757;&#35838;&#31243;&#21453;&#39304;&#34920;.dot" TargetMode="Externa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项目培训课程反馈表.dot</Template>
  <TotalTime>5</TotalTime>
  <Pages>1</Pages>
  <Words>121</Words>
  <Characters>696</Characters>
  <Application>Microsoft Office Word</Application>
  <DocSecurity>0</DocSecurity>
  <Lines>5</Lines>
  <Paragraphs>1</Paragraphs>
  <ScaleCrop>false</ScaleCrop>
  <LinksUpToDate>false</LinksUpToDate>
  <CharactersWithSpaces>816</CharactersWithSpaces>
  <SharedDoc>false</SharedDoc>
  <HLinks>
    <vt:vector size="6" baseType="variant">
      <vt:variant>
        <vt:i4>2031689</vt:i4>
      </vt:variant>
      <vt:variant>
        <vt:i4>0</vt:i4>
      </vt:variant>
      <vt:variant>
        <vt:i4>0</vt:i4>
      </vt:variant>
      <vt:variant>
        <vt:i4>5</vt:i4>
      </vt:variant>
      <vt:variant>
        <vt:lpwstr>http://www.jiuqi.com.cn/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培训反馈表</dc:title>
  <dc:subject/>
  <dc:creator>ZH.F</dc:creator>
  <cp:keywords/>
  <cp:lastModifiedBy>ZH.F</cp:lastModifiedBy>
  <cp:revision>2</cp:revision>
  <dcterms:created xsi:type="dcterms:W3CDTF">2016-06-28T02:22:00Z</dcterms:created>
  <dcterms:modified xsi:type="dcterms:W3CDTF">2016-06-28T02:32:00Z</dcterms:modified>
</cp:coreProperties>
</file>